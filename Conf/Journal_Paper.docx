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bookmarkStart w:id="0" w:name="_GoBack"/>
      <w:bookmarkEnd w:id="0"/>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en-GB" w:eastAsia="en-GB"/>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en-GB" w:eastAsia="en-GB"/>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en-GB" w:eastAsia="en-GB"/>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5" o:title=""/>
          </v:shape>
          <o:OLEObject Type="Embed" ProgID="Equation.3" ShapeID="_x0000_i1025" DrawAspect="Content" ObjectID="_1564317688"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4875A6"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4875A6"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Publishing </w:t>
      </w:r>
      <w:r w:rsidR="005D72BB">
        <w:t xml:space="preserve"> Policy</w:t>
      </w:r>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xml:space="preserve">, Experimental demonstration of an impairment aware network planning and operation tool for </w:t>
      </w:r>
      <w:r w:rsidRPr="00F932B6">
        <w:t>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val="en-GB" w:eastAsia="en-GB"/>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val="en-GB" w:eastAsia="en-GB"/>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4"/>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val="en-GB" w:eastAsia="en-GB"/>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5A6" w:rsidRDefault="004875A6">
      <w:r>
        <w:separator/>
      </w:r>
    </w:p>
  </w:endnote>
  <w:endnote w:type="continuationSeparator" w:id="0">
    <w:p w:rsidR="004875A6" w:rsidRDefault="0048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5A6" w:rsidRDefault="004875A6"/>
  </w:footnote>
  <w:footnote w:type="continuationSeparator" w:id="0">
    <w:p w:rsidR="004875A6" w:rsidRDefault="004875A6">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0A790F">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A790F"/>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875A6"/>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png"/><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image" Target="media/image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BBB7A-F460-4853-AA4A-3C299F06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TotalTime>
  <Pages>9</Pages>
  <Words>6274</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Administrator</cp:lastModifiedBy>
  <cp:revision>2</cp:revision>
  <cp:lastPrinted>2012-08-02T18:53:00Z</cp:lastPrinted>
  <dcterms:created xsi:type="dcterms:W3CDTF">2017-08-15T14:55:00Z</dcterms:created>
  <dcterms:modified xsi:type="dcterms:W3CDTF">2017-08-15T14:55:00Z</dcterms:modified>
</cp:coreProperties>
</file>